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ACD" w:rsidRDefault="004E6259">
      <w:pPr>
        <w:pStyle w:val="Name"/>
      </w:pPr>
      <w:r>
        <w:t>Prashant Tiwari</w:t>
      </w:r>
    </w:p>
    <w:p w:rsidR="00C11ACD" w:rsidRDefault="004E6259">
      <w:pPr>
        <w:pStyle w:val="ContactInfo"/>
      </w:pPr>
      <w:proofErr w:type="spellStart"/>
      <w:r>
        <w:t>Tingre</w:t>
      </w:r>
      <w:proofErr w:type="spellEnd"/>
      <w:r>
        <w:t xml:space="preserve"> Nagar,Pune|</w:t>
      </w:r>
      <w:r w:rsidR="00CA7637">
        <w:t>7767993583|prince0078956@gmail.com</w:t>
      </w:r>
    </w:p>
    <w:p w:rsidR="00F87F7D" w:rsidRDefault="00F87F7D">
      <w:pPr>
        <w:pStyle w:val="ContactInfo"/>
      </w:pPr>
      <w:proofErr w:type="spellStart"/>
      <w:r>
        <w:t>Github</w:t>
      </w:r>
      <w:proofErr w:type="spellEnd"/>
      <w:r>
        <w:t xml:space="preserve"> : </w:t>
      </w:r>
      <w:hyperlink r:id="rId8" w:history="1">
        <w:r w:rsidR="00A10EB6" w:rsidRPr="00BD02CF">
          <w:rPr>
            <w:rStyle w:val="Hyperlink"/>
          </w:rPr>
          <w:t>https://github.com/prince13207</w:t>
        </w:r>
      </w:hyperlink>
      <w:r w:rsidR="00A10EB6">
        <w:t xml:space="preserve"> </w:t>
      </w:r>
    </w:p>
    <w:sdt>
      <w:sdtPr>
        <w:id w:val="-1179423465"/>
        <w:placeholder>
          <w:docPart w:val="ABE6665531487247AF1A14A6C2100CA0"/>
        </w:placeholder>
        <w:temporary/>
        <w:showingPlcHdr/>
        <w15:appearance w15:val="hidden"/>
      </w:sdtPr>
      <w:sdtEndPr/>
      <w:sdtContent>
        <w:p w:rsidR="00C11ACD" w:rsidRDefault="001D08C5">
          <w:pPr>
            <w:pStyle w:val="Heading1"/>
          </w:pPr>
          <w:r>
            <w:t>Objective</w:t>
          </w:r>
        </w:p>
      </w:sdtContent>
    </w:sdt>
    <w:p w:rsidR="00C11ACD" w:rsidRDefault="001C7E8A">
      <w:r>
        <w:t xml:space="preserve">To </w:t>
      </w:r>
      <w:r w:rsidR="00A2721E">
        <w:t xml:space="preserve">use problem solving skills </w:t>
      </w:r>
      <w:r w:rsidR="009C6099">
        <w:t>to solve real world business problems leveraging latest technology and enhance</w:t>
      </w:r>
      <w:r w:rsidR="003216AE">
        <w:t xml:space="preserve"> understanding of </w:t>
      </w:r>
      <w:r w:rsidR="005A7789">
        <w:t xml:space="preserve">system architecture and design. </w:t>
      </w:r>
      <w:bookmarkStart w:id="0" w:name="_GoBack"/>
      <w:bookmarkEnd w:id="0"/>
    </w:p>
    <w:sdt>
      <w:sdtPr>
        <w:id w:val="1728489637"/>
        <w:placeholder>
          <w:docPart w:val="5253E3492D23B945AAE7D530311D1749"/>
        </w:placeholder>
        <w:temporary/>
        <w15:appearance w15:val="hidden"/>
      </w:sdtPr>
      <w:sdtEndPr/>
      <w:sdtContent>
        <w:p w:rsidR="00C11ACD" w:rsidRDefault="001D08C5" w:rsidP="005A7789">
          <w:pPr>
            <w:pStyle w:val="Heading1"/>
          </w:pPr>
          <w:r>
            <w:t>Experience</w:t>
          </w:r>
        </w:p>
      </w:sdtContent>
    </w:sdt>
    <w:p w:rsidR="00C11ACD" w:rsidRDefault="003D7BD2">
      <w:r>
        <w:t xml:space="preserve">HSBC | </w:t>
      </w:r>
      <w:r w:rsidR="00A37697">
        <w:t>Aug 2017 – Present</w:t>
      </w:r>
    </w:p>
    <w:p w:rsidR="00882DF1" w:rsidRDefault="00E605E9" w:rsidP="00F63DA8">
      <w:pPr>
        <w:pStyle w:val="ListBullet"/>
      </w:pPr>
      <w:r>
        <w:t xml:space="preserve">Worked as Software Engineer for Private Banking US </w:t>
      </w:r>
      <w:r w:rsidR="00AA50D0">
        <w:t>developing and supporting Banking Solutions and batch processes</w:t>
      </w:r>
    </w:p>
    <w:p w:rsidR="00AA50D0" w:rsidRDefault="003B4AA0" w:rsidP="003B4AA0">
      <w:pPr>
        <w:pStyle w:val="ListBullet"/>
        <w:numPr>
          <w:ilvl w:val="0"/>
          <w:numId w:val="0"/>
        </w:numPr>
        <w:ind w:left="216"/>
        <w:rPr>
          <w:b/>
          <w:bCs/>
          <w:u w:val="single"/>
        </w:rPr>
      </w:pPr>
      <w:r w:rsidRPr="00AD74B9">
        <w:rPr>
          <w:b/>
          <w:bCs/>
          <w:u w:val="single"/>
        </w:rPr>
        <w:t xml:space="preserve">PROJECTS </w:t>
      </w:r>
    </w:p>
    <w:p w:rsidR="00AD74B9" w:rsidRPr="00F67C79" w:rsidRDefault="00901AE6" w:rsidP="00021F19">
      <w:pPr>
        <w:pStyle w:val="ListBullet"/>
        <w:numPr>
          <w:ilvl w:val="0"/>
          <w:numId w:val="0"/>
        </w:numPr>
        <w:ind w:left="216" w:hanging="216"/>
        <w:rPr>
          <w:b/>
          <w:bCs/>
          <w:color w:val="000000" w:themeColor="text1"/>
          <w:sz w:val="16"/>
          <w:szCs w:val="16"/>
        </w:rPr>
      </w:pPr>
      <w:r w:rsidRPr="00021F19">
        <w:rPr>
          <w:b/>
          <w:bCs/>
          <w:color w:val="000000" w:themeColor="text1"/>
          <w:sz w:val="16"/>
          <w:szCs w:val="16"/>
          <w:u w:val="single"/>
        </w:rPr>
        <w:t>PBUS ADVISORY Platform</w:t>
      </w:r>
      <w:r w:rsidR="00F67C79">
        <w:rPr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F67C79">
        <w:rPr>
          <w:b/>
          <w:bCs/>
          <w:color w:val="000000" w:themeColor="text1"/>
          <w:sz w:val="16"/>
          <w:szCs w:val="16"/>
        </w:rPr>
        <w:t xml:space="preserve">(Dec </w:t>
      </w:r>
      <w:r w:rsidR="00556800">
        <w:rPr>
          <w:b/>
          <w:bCs/>
          <w:color w:val="000000" w:themeColor="text1"/>
          <w:sz w:val="16"/>
          <w:szCs w:val="16"/>
        </w:rPr>
        <w:t>2017 – Jan 2019</w:t>
      </w:r>
      <w:r w:rsidR="00BF0E85">
        <w:rPr>
          <w:b/>
          <w:bCs/>
          <w:color w:val="000000" w:themeColor="text1"/>
          <w:sz w:val="16"/>
          <w:szCs w:val="16"/>
        </w:rPr>
        <w:t>)</w:t>
      </w:r>
    </w:p>
    <w:p w:rsidR="00021F19" w:rsidRDefault="00640378" w:rsidP="00021F19">
      <w:pPr>
        <w:pStyle w:val="ListBullet"/>
        <w:numPr>
          <w:ilvl w:val="0"/>
          <w:numId w:val="0"/>
        </w:numPr>
        <w:ind w:left="216" w:hanging="216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5C6649">
        <w:rPr>
          <w:sz w:val="18"/>
          <w:szCs w:val="18"/>
        </w:rPr>
        <w:t>HSBC Private Bank signed a deal with</w:t>
      </w:r>
      <w:r>
        <w:rPr>
          <w:sz w:val="18"/>
          <w:szCs w:val="18"/>
        </w:rPr>
        <w:t xml:space="preserve"> </w:t>
      </w:r>
      <w:r w:rsidR="005C6649">
        <w:rPr>
          <w:sz w:val="18"/>
          <w:szCs w:val="18"/>
        </w:rPr>
        <w:t>BlackRock</w:t>
      </w:r>
      <w:r>
        <w:rPr>
          <w:sz w:val="18"/>
          <w:szCs w:val="18"/>
        </w:rPr>
        <w:t xml:space="preserve"> </w:t>
      </w:r>
      <w:r w:rsidR="00A57580">
        <w:rPr>
          <w:sz w:val="18"/>
          <w:szCs w:val="18"/>
        </w:rPr>
        <w:t xml:space="preserve">to use Investment Management Software </w:t>
      </w:r>
      <w:r w:rsidR="00913549">
        <w:rPr>
          <w:sz w:val="18"/>
          <w:szCs w:val="18"/>
        </w:rPr>
        <w:t>for offering services to bank’s wealthy customers</w:t>
      </w:r>
      <w:r w:rsidR="005F6D40">
        <w:rPr>
          <w:sz w:val="18"/>
          <w:szCs w:val="18"/>
        </w:rPr>
        <w:t>.</w:t>
      </w:r>
    </w:p>
    <w:p w:rsidR="005F6D40" w:rsidRDefault="005F6D40" w:rsidP="00021F19">
      <w:pPr>
        <w:pStyle w:val="ListBullet"/>
        <w:numPr>
          <w:ilvl w:val="0"/>
          <w:numId w:val="0"/>
        </w:numPr>
        <w:ind w:left="216" w:hanging="216"/>
        <w:rPr>
          <w:b/>
          <w:bCs/>
          <w:sz w:val="18"/>
          <w:szCs w:val="18"/>
        </w:rPr>
      </w:pPr>
      <w:r w:rsidRPr="005F6D40">
        <w:rPr>
          <w:b/>
          <w:bCs/>
          <w:sz w:val="18"/>
          <w:szCs w:val="18"/>
        </w:rPr>
        <w:t>Role</w:t>
      </w:r>
      <w:r>
        <w:rPr>
          <w:b/>
          <w:bCs/>
          <w:sz w:val="18"/>
          <w:szCs w:val="18"/>
        </w:rPr>
        <w:t xml:space="preserve"> </w:t>
      </w:r>
    </w:p>
    <w:p w:rsidR="0060290E" w:rsidRPr="003A7C0E" w:rsidRDefault="0060290E" w:rsidP="0060290E">
      <w:pPr>
        <w:pStyle w:val="ListBullet"/>
        <w:numPr>
          <w:ilvl w:val="0"/>
          <w:numId w:val="1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Developed Spring Batch job to send </w:t>
      </w:r>
      <w:r w:rsidR="00661E28">
        <w:rPr>
          <w:sz w:val="18"/>
          <w:szCs w:val="18"/>
        </w:rPr>
        <w:t xml:space="preserve">financial data feeds like Accounts data , Position data </w:t>
      </w:r>
      <w:r w:rsidR="00AE7EF0">
        <w:rPr>
          <w:sz w:val="18"/>
          <w:szCs w:val="18"/>
        </w:rPr>
        <w:t>, Securities data etc. to BlackRock.</w:t>
      </w:r>
    </w:p>
    <w:p w:rsidR="003A7C0E" w:rsidRDefault="003A7C0E" w:rsidP="003A7C0E">
      <w:pPr>
        <w:pStyle w:val="ListBullet"/>
        <w:numPr>
          <w:ilvl w:val="0"/>
          <w:numId w:val="0"/>
        </w:numPr>
        <w:ind w:left="216" w:hanging="216"/>
        <w:rPr>
          <w:b/>
          <w:bCs/>
          <w:sz w:val="18"/>
          <w:szCs w:val="18"/>
        </w:rPr>
      </w:pPr>
      <w:r w:rsidRPr="003A7C0E">
        <w:rPr>
          <w:b/>
          <w:bCs/>
          <w:sz w:val="18"/>
          <w:szCs w:val="18"/>
        </w:rPr>
        <w:t>Skills Used</w:t>
      </w:r>
    </w:p>
    <w:p w:rsidR="003A7C0E" w:rsidRPr="006B717C" w:rsidRDefault="00C141EF" w:rsidP="00C141EF">
      <w:pPr>
        <w:pStyle w:val="ListBullet"/>
        <w:numPr>
          <w:ilvl w:val="0"/>
          <w:numId w:val="15"/>
        </w:num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Spring </w:t>
      </w:r>
      <w:r w:rsidR="00A11ACE">
        <w:rPr>
          <w:sz w:val="18"/>
          <w:szCs w:val="18"/>
        </w:rPr>
        <w:t>Batch , Unix shell scripting</w:t>
      </w:r>
      <w:r w:rsidR="00684623">
        <w:rPr>
          <w:sz w:val="18"/>
          <w:szCs w:val="18"/>
        </w:rPr>
        <w:t xml:space="preserve"> , DB2 SQL , </w:t>
      </w:r>
      <w:r w:rsidR="006B717C">
        <w:rPr>
          <w:sz w:val="18"/>
          <w:szCs w:val="18"/>
        </w:rPr>
        <w:t xml:space="preserve">Jenkins , G3 , </w:t>
      </w:r>
      <w:proofErr w:type="spellStart"/>
      <w:r w:rsidR="006B717C">
        <w:rPr>
          <w:sz w:val="18"/>
          <w:szCs w:val="18"/>
        </w:rPr>
        <w:t>Git</w:t>
      </w:r>
      <w:proofErr w:type="spellEnd"/>
    </w:p>
    <w:p w:rsidR="006B717C" w:rsidRDefault="008C0DE4" w:rsidP="008C0DE4">
      <w:pPr>
        <w:pStyle w:val="ListBullet"/>
        <w:numPr>
          <w:ilvl w:val="0"/>
          <w:numId w:val="0"/>
        </w:numPr>
        <w:ind w:left="216" w:hanging="216"/>
        <w:rPr>
          <w:color w:val="0E0B05" w:themeColor="text2"/>
          <w:sz w:val="16"/>
          <w:szCs w:val="16"/>
        </w:rPr>
      </w:pPr>
      <w:r w:rsidRPr="00CF09B3">
        <w:rPr>
          <w:b/>
          <w:bCs/>
          <w:color w:val="0E0B05" w:themeColor="text2"/>
          <w:sz w:val="16"/>
          <w:szCs w:val="16"/>
          <w:u w:val="single"/>
        </w:rPr>
        <w:t xml:space="preserve">PBUS </w:t>
      </w:r>
      <w:proofErr w:type="spellStart"/>
      <w:r w:rsidRPr="00CF09B3">
        <w:rPr>
          <w:b/>
          <w:bCs/>
          <w:color w:val="0E0B05" w:themeColor="text2"/>
          <w:sz w:val="16"/>
          <w:szCs w:val="16"/>
          <w:u w:val="single"/>
        </w:rPr>
        <w:t>Evergreenig</w:t>
      </w:r>
      <w:proofErr w:type="spellEnd"/>
      <w:r w:rsidRPr="00CF09B3">
        <w:rPr>
          <w:b/>
          <w:bCs/>
          <w:color w:val="0E0B05" w:themeColor="text2"/>
          <w:sz w:val="16"/>
          <w:szCs w:val="16"/>
          <w:u w:val="single"/>
        </w:rPr>
        <w:t xml:space="preserve"> </w:t>
      </w:r>
      <w:r w:rsidR="007A1609" w:rsidRPr="00CF09B3">
        <w:rPr>
          <w:b/>
          <w:bCs/>
          <w:color w:val="0E0B05" w:themeColor="text2"/>
          <w:sz w:val="16"/>
          <w:szCs w:val="16"/>
          <w:u w:val="single"/>
        </w:rPr>
        <w:t>Project</w:t>
      </w:r>
      <w:r w:rsidR="007A1609" w:rsidRPr="00CF09B3">
        <w:rPr>
          <w:b/>
          <w:bCs/>
          <w:color w:val="0E0B05" w:themeColor="text2"/>
          <w:sz w:val="16"/>
          <w:szCs w:val="16"/>
        </w:rPr>
        <w:t xml:space="preserve"> (Jan 2019 – Jun 2019</w:t>
      </w:r>
      <w:r w:rsidR="00C65966" w:rsidRPr="00CF09B3">
        <w:rPr>
          <w:b/>
          <w:bCs/>
          <w:color w:val="0E0B05" w:themeColor="text2"/>
          <w:sz w:val="16"/>
          <w:szCs w:val="16"/>
        </w:rPr>
        <w:t>)</w:t>
      </w:r>
    </w:p>
    <w:p w:rsidR="00F8534B" w:rsidRDefault="00450533" w:rsidP="00450533">
      <w:pPr>
        <w:pStyle w:val="ListBullet"/>
        <w:numPr>
          <w:ilvl w:val="0"/>
          <w:numId w:val="0"/>
        </w:num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As part of this project all </w:t>
      </w:r>
      <w:r w:rsidR="00DA3DDC">
        <w:rPr>
          <w:color w:val="808080" w:themeColor="background1" w:themeShade="80"/>
          <w:sz w:val="18"/>
          <w:szCs w:val="18"/>
        </w:rPr>
        <w:t xml:space="preserve">old platforms of US Private Banking </w:t>
      </w:r>
      <w:r w:rsidR="00BA401E">
        <w:rPr>
          <w:color w:val="808080" w:themeColor="background1" w:themeShade="80"/>
          <w:sz w:val="18"/>
          <w:szCs w:val="18"/>
        </w:rPr>
        <w:t xml:space="preserve">Applications that were going out of support </w:t>
      </w:r>
      <w:r w:rsidR="008D022C">
        <w:rPr>
          <w:color w:val="808080" w:themeColor="background1" w:themeShade="80"/>
          <w:sz w:val="18"/>
          <w:szCs w:val="18"/>
        </w:rPr>
        <w:t xml:space="preserve">were replaced with new ones </w:t>
      </w:r>
      <w:r w:rsidR="00AA7F5D">
        <w:rPr>
          <w:color w:val="808080" w:themeColor="background1" w:themeShade="80"/>
          <w:sz w:val="18"/>
          <w:szCs w:val="18"/>
        </w:rPr>
        <w:t>.</w:t>
      </w:r>
    </w:p>
    <w:p w:rsidR="007C629C" w:rsidRDefault="007C629C" w:rsidP="007C629C">
      <w:pPr>
        <w:pStyle w:val="ListBullet"/>
        <w:numPr>
          <w:ilvl w:val="0"/>
          <w:numId w:val="15"/>
        </w:num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WAS 8 </w:t>
      </w:r>
      <w:r w:rsidR="0044507B">
        <w:rPr>
          <w:color w:val="808080" w:themeColor="background1" w:themeShade="80"/>
          <w:sz w:val="18"/>
          <w:szCs w:val="18"/>
        </w:rPr>
        <w:t>to Liberty for Web Applications</w:t>
      </w:r>
    </w:p>
    <w:p w:rsidR="0044507B" w:rsidRDefault="00451EE9" w:rsidP="007C629C">
      <w:pPr>
        <w:pStyle w:val="ListBullet"/>
        <w:numPr>
          <w:ilvl w:val="0"/>
          <w:numId w:val="15"/>
        </w:numPr>
        <w:rPr>
          <w:color w:val="808080" w:themeColor="background1" w:themeShade="80"/>
          <w:sz w:val="18"/>
          <w:szCs w:val="18"/>
        </w:rPr>
      </w:pPr>
      <w:proofErr w:type="spellStart"/>
      <w:r>
        <w:rPr>
          <w:color w:val="808080" w:themeColor="background1" w:themeShade="80"/>
          <w:sz w:val="18"/>
          <w:szCs w:val="18"/>
        </w:rPr>
        <w:t>Suse</w:t>
      </w:r>
      <w:proofErr w:type="spellEnd"/>
      <w:r>
        <w:rPr>
          <w:color w:val="808080" w:themeColor="background1" w:themeShade="80"/>
          <w:sz w:val="18"/>
          <w:szCs w:val="18"/>
        </w:rPr>
        <w:t xml:space="preserve"> Linux to </w:t>
      </w:r>
      <w:proofErr w:type="spellStart"/>
      <w:r>
        <w:rPr>
          <w:color w:val="808080" w:themeColor="background1" w:themeShade="80"/>
          <w:sz w:val="18"/>
          <w:szCs w:val="18"/>
        </w:rPr>
        <w:t>Redhat</w:t>
      </w:r>
      <w:proofErr w:type="spellEnd"/>
      <w:r>
        <w:rPr>
          <w:color w:val="808080" w:themeColor="background1" w:themeShade="80"/>
          <w:sz w:val="18"/>
          <w:szCs w:val="18"/>
        </w:rPr>
        <w:t xml:space="preserve"> Linux batch</w:t>
      </w:r>
    </w:p>
    <w:p w:rsidR="00451EE9" w:rsidRDefault="00C10E2E" w:rsidP="007C629C">
      <w:pPr>
        <w:pStyle w:val="ListBullet"/>
        <w:numPr>
          <w:ilvl w:val="0"/>
          <w:numId w:val="15"/>
        </w:num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JDK 8 Upgrade</w:t>
      </w:r>
    </w:p>
    <w:p w:rsidR="00977B17" w:rsidRDefault="00977B17" w:rsidP="00977B17">
      <w:pPr>
        <w:pStyle w:val="ListBullet"/>
        <w:numPr>
          <w:ilvl w:val="0"/>
          <w:numId w:val="0"/>
        </w:numPr>
        <w:ind w:left="216" w:hanging="216"/>
        <w:rPr>
          <w:b/>
          <w:bCs/>
          <w:color w:val="808080" w:themeColor="background1" w:themeShade="80"/>
          <w:sz w:val="18"/>
          <w:szCs w:val="18"/>
        </w:rPr>
      </w:pPr>
      <w:r w:rsidRPr="00977B17">
        <w:rPr>
          <w:b/>
          <w:bCs/>
          <w:color w:val="808080" w:themeColor="background1" w:themeShade="80"/>
          <w:sz w:val="18"/>
          <w:szCs w:val="18"/>
        </w:rPr>
        <w:t>Skills Used</w:t>
      </w:r>
    </w:p>
    <w:p w:rsidR="00AA7887" w:rsidRPr="00AA7887" w:rsidRDefault="00106512" w:rsidP="00977B17">
      <w:pPr>
        <w:pStyle w:val="ListBullet"/>
        <w:numPr>
          <w:ilvl w:val="0"/>
          <w:numId w:val="0"/>
        </w:numPr>
        <w:ind w:left="216" w:hanging="216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Java , Libert</w:t>
      </w:r>
      <w:r w:rsidR="00865706">
        <w:rPr>
          <w:color w:val="808080" w:themeColor="background1" w:themeShade="80"/>
          <w:sz w:val="18"/>
          <w:szCs w:val="18"/>
        </w:rPr>
        <w:t>y</w:t>
      </w:r>
      <w:r>
        <w:rPr>
          <w:color w:val="808080" w:themeColor="background1" w:themeShade="80"/>
          <w:sz w:val="18"/>
          <w:szCs w:val="18"/>
        </w:rPr>
        <w:t xml:space="preserve"> Server , Shell scripting</w:t>
      </w:r>
    </w:p>
    <w:p w:rsidR="00C10E2E" w:rsidRPr="00450533" w:rsidRDefault="00C10E2E" w:rsidP="00C10E2E">
      <w:pPr>
        <w:pStyle w:val="ListBullet"/>
        <w:numPr>
          <w:ilvl w:val="0"/>
          <w:numId w:val="0"/>
        </w:numPr>
        <w:ind w:left="720"/>
        <w:rPr>
          <w:color w:val="808080" w:themeColor="background1" w:themeShade="80"/>
          <w:sz w:val="18"/>
          <w:szCs w:val="18"/>
        </w:rPr>
      </w:pPr>
    </w:p>
    <w:p w:rsidR="00C11ACD" w:rsidRDefault="004C1CAB">
      <w:pPr>
        <w:pStyle w:val="Heading1"/>
      </w:pPr>
      <w:r>
        <w:lastRenderedPageBreak/>
        <w:t>EDUCATION</w:t>
      </w:r>
    </w:p>
    <w:p w:rsidR="00C11ACD" w:rsidRDefault="00C76348">
      <w:r>
        <w:t>B.E. Computer Engineering (</w:t>
      </w:r>
      <w:r w:rsidR="00606942">
        <w:t>2013-2017) – Army Institute of Technology</w:t>
      </w:r>
      <w:r w:rsidR="00D30821">
        <w:t>, Pune</w:t>
      </w:r>
    </w:p>
    <w:p w:rsidR="00B512F1" w:rsidRDefault="00B512F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PROJECTS </w:t>
      </w:r>
    </w:p>
    <w:p w:rsidR="00B512F1" w:rsidRDefault="00151052" w:rsidP="00FF766F">
      <w:pPr>
        <w:pStyle w:val="ListParagraph"/>
        <w:numPr>
          <w:ilvl w:val="0"/>
          <w:numId w:val="16"/>
        </w:numPr>
      </w:pPr>
      <w:r w:rsidRPr="00FF766F">
        <w:t xml:space="preserve">Distracted Driver Detection </w:t>
      </w:r>
      <w:r w:rsidR="00FF766F">
        <w:t xml:space="preserve">: Using </w:t>
      </w:r>
      <w:proofErr w:type="spellStart"/>
      <w:r w:rsidR="00FF766F">
        <w:t>Keras</w:t>
      </w:r>
      <w:proofErr w:type="spellEnd"/>
      <w:r w:rsidR="00FF766F">
        <w:t xml:space="preserve"> library trained a model on image dataset provided by </w:t>
      </w:r>
      <w:proofErr w:type="spellStart"/>
      <w:r w:rsidR="00FF766F">
        <w:t>Kaggle</w:t>
      </w:r>
      <w:proofErr w:type="spellEnd"/>
      <w:r w:rsidR="00FF766F">
        <w:t xml:space="preserve"> </w:t>
      </w:r>
      <w:r w:rsidR="00F7496B">
        <w:t xml:space="preserve">to detect the </w:t>
      </w:r>
      <w:proofErr w:type="spellStart"/>
      <w:r w:rsidR="00F7496B">
        <w:t>distractef</w:t>
      </w:r>
      <w:proofErr w:type="spellEnd"/>
      <w:r w:rsidR="00F7496B">
        <w:t xml:space="preserve"> state of driver.</w:t>
      </w:r>
    </w:p>
    <w:p w:rsidR="00F7496B" w:rsidRPr="00FF766F" w:rsidRDefault="00F7496B" w:rsidP="00FF766F">
      <w:pPr>
        <w:pStyle w:val="ListParagraph"/>
        <w:numPr>
          <w:ilvl w:val="0"/>
          <w:numId w:val="16"/>
        </w:numPr>
      </w:pPr>
      <w:r>
        <w:t>Java Chat Room Application : Using Multithreading and socket programming developed a chat room type Application that allowed multiple users to communicate over hosted server .</w:t>
      </w:r>
    </w:p>
    <w:sdt>
      <w:sdtPr>
        <w:id w:val="520597245"/>
        <w:placeholder>
          <w:docPart w:val="831F40FFAFB18A4EBFFADD84E3187F2B"/>
        </w:placeholder>
        <w:temporary/>
        <w:showingPlcHdr/>
        <w15:appearance w15:val="hidden"/>
      </w:sdtPr>
      <w:sdtEndPr/>
      <w:sdtContent>
        <w:p w:rsidR="00C11ACD" w:rsidRDefault="001D08C5">
          <w:pPr>
            <w:pStyle w:val="Heading1"/>
          </w:pPr>
          <w:r>
            <w:t>Awards and Acknowledgements</w:t>
          </w:r>
        </w:p>
      </w:sdtContent>
    </w:sdt>
    <w:p w:rsidR="00C11ACD" w:rsidRDefault="00CF7E66">
      <w:pPr>
        <w:pStyle w:val="ListBullet"/>
      </w:pPr>
      <w:r>
        <w:t xml:space="preserve">HSBC </w:t>
      </w:r>
      <w:r w:rsidR="00594BAA">
        <w:t>Top 20 Engineers HTI</w:t>
      </w:r>
    </w:p>
    <w:p w:rsidR="001C207A" w:rsidRDefault="00594BAA" w:rsidP="001C207A">
      <w:pPr>
        <w:pStyle w:val="ListBullet"/>
      </w:pPr>
      <w:r>
        <w:t>HSBC “Pat on the back”</w:t>
      </w:r>
    </w:p>
    <w:p w:rsidR="001C207A" w:rsidRDefault="001C207A" w:rsidP="00F63DA8">
      <w:pPr>
        <w:pStyle w:val="Heading1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>
        <w:t>Key skills</w:t>
      </w:r>
    </w:p>
    <w:p w:rsidR="001C207A" w:rsidRDefault="00D54498" w:rsidP="001C207A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31450D" wp14:editId="0332DBB1">
            <wp:simplePos x="0" y="0"/>
            <wp:positionH relativeFrom="column">
              <wp:posOffset>260985</wp:posOffset>
            </wp:positionH>
            <wp:positionV relativeFrom="paragraph">
              <wp:posOffset>113030</wp:posOffset>
            </wp:positionV>
            <wp:extent cx="4572000" cy="2743200"/>
            <wp:effectExtent l="0" t="0" r="11430" b="1460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160D13-FB57-954E-A26E-7CF06C9042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07A">
      <w:headerReference w:type="default" r:id="rId10"/>
      <w:footerReference w:type="default" r:id="rId11"/>
      <w:headerReference w:type="first" r:id="rId12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8C5" w:rsidRDefault="001D08C5">
      <w:r>
        <w:separator/>
      </w:r>
    </w:p>
  </w:endnote>
  <w:endnote w:type="continuationSeparator" w:id="0">
    <w:p w:rsidR="001D08C5" w:rsidRDefault="001D0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CD" w:rsidRDefault="001D08C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8C5" w:rsidRDefault="001D08C5">
      <w:r>
        <w:separator/>
      </w:r>
    </w:p>
  </w:footnote>
  <w:footnote w:type="continuationSeparator" w:id="0">
    <w:p w:rsidR="001D08C5" w:rsidRDefault="001D0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CD" w:rsidRDefault="001D08C5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4DB5008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ACD" w:rsidRDefault="001D08C5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11ACD" w:rsidRDefault="00C11AC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C11ACD" w:rsidRDefault="00C11AC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B159E7"/>
    <w:multiLevelType w:val="hybridMultilevel"/>
    <w:tmpl w:val="56BA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90FBB"/>
    <w:multiLevelType w:val="hybridMultilevel"/>
    <w:tmpl w:val="AA70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0367"/>
    <w:multiLevelType w:val="hybridMultilevel"/>
    <w:tmpl w:val="74A0968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59"/>
    <w:rsid w:val="00021F19"/>
    <w:rsid w:val="00106512"/>
    <w:rsid w:val="00127545"/>
    <w:rsid w:val="00151052"/>
    <w:rsid w:val="001C207A"/>
    <w:rsid w:val="001C7E8A"/>
    <w:rsid w:val="001D08C5"/>
    <w:rsid w:val="003216AE"/>
    <w:rsid w:val="00343A67"/>
    <w:rsid w:val="003A7C0E"/>
    <w:rsid w:val="003B4AA0"/>
    <w:rsid w:val="003B7BB7"/>
    <w:rsid w:val="003D7BD2"/>
    <w:rsid w:val="003E4C16"/>
    <w:rsid w:val="0044507B"/>
    <w:rsid w:val="00450533"/>
    <w:rsid w:val="00451EE9"/>
    <w:rsid w:val="004C1CAB"/>
    <w:rsid w:val="004E6259"/>
    <w:rsid w:val="00556800"/>
    <w:rsid w:val="00594BAA"/>
    <w:rsid w:val="005A1485"/>
    <w:rsid w:val="005A7789"/>
    <w:rsid w:val="005C6649"/>
    <w:rsid w:val="005F6D40"/>
    <w:rsid w:val="0060290E"/>
    <w:rsid w:val="00606942"/>
    <w:rsid w:val="00640378"/>
    <w:rsid w:val="00661E28"/>
    <w:rsid w:val="00684623"/>
    <w:rsid w:val="006B717C"/>
    <w:rsid w:val="007262D3"/>
    <w:rsid w:val="007613DC"/>
    <w:rsid w:val="00782E63"/>
    <w:rsid w:val="007A1609"/>
    <w:rsid w:val="007B7B50"/>
    <w:rsid w:val="007C629C"/>
    <w:rsid w:val="00802124"/>
    <w:rsid w:val="00865706"/>
    <w:rsid w:val="00882DF1"/>
    <w:rsid w:val="008C0DE4"/>
    <w:rsid w:val="008D022C"/>
    <w:rsid w:val="008E0F00"/>
    <w:rsid w:val="008E2E49"/>
    <w:rsid w:val="00901AE6"/>
    <w:rsid w:val="00913549"/>
    <w:rsid w:val="00977B17"/>
    <w:rsid w:val="009C6099"/>
    <w:rsid w:val="009F0F6C"/>
    <w:rsid w:val="00A10EB6"/>
    <w:rsid w:val="00A11ACE"/>
    <w:rsid w:val="00A2721E"/>
    <w:rsid w:val="00A37697"/>
    <w:rsid w:val="00A57580"/>
    <w:rsid w:val="00AA50D0"/>
    <w:rsid w:val="00AA7887"/>
    <w:rsid w:val="00AA7F5D"/>
    <w:rsid w:val="00AD74B9"/>
    <w:rsid w:val="00AE59F8"/>
    <w:rsid w:val="00AE7EF0"/>
    <w:rsid w:val="00B512F1"/>
    <w:rsid w:val="00B94767"/>
    <w:rsid w:val="00BA401E"/>
    <w:rsid w:val="00BF0E85"/>
    <w:rsid w:val="00C10E2E"/>
    <w:rsid w:val="00C11ACD"/>
    <w:rsid w:val="00C141EF"/>
    <w:rsid w:val="00C65966"/>
    <w:rsid w:val="00C76348"/>
    <w:rsid w:val="00CA5D33"/>
    <w:rsid w:val="00CA7637"/>
    <w:rsid w:val="00CF09B3"/>
    <w:rsid w:val="00CF7E66"/>
    <w:rsid w:val="00D30821"/>
    <w:rsid w:val="00D54498"/>
    <w:rsid w:val="00D673BA"/>
    <w:rsid w:val="00DA3DDC"/>
    <w:rsid w:val="00DE3B66"/>
    <w:rsid w:val="00DE7F52"/>
    <w:rsid w:val="00E5080F"/>
    <w:rsid w:val="00E605E9"/>
    <w:rsid w:val="00F67C79"/>
    <w:rsid w:val="00F7496B"/>
    <w:rsid w:val="00F8534B"/>
    <w:rsid w:val="00F87F7D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8A85"/>
  <w15:chartTrackingRefBased/>
  <w15:docId w15:val="{3F626586-15FD-EB4F-9649-AEC9A02B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A10EB6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e13207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chart" Target="charts/chart1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1FB48D8-AC8B-4940-8AAA-750B8201A844%7dtf50002018.dotx" TargetMode="External" 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Rating 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6"/>
              <c:pt idx="0">
                <c:v>Java</c:v>
              </c:pt>
              <c:pt idx="1">
                <c:v>Spring MVC</c:v>
              </c:pt>
              <c:pt idx="2">
                <c:v>SQL/ NoSQL</c:v>
              </c:pt>
              <c:pt idx="3">
                <c:v>Data Structures</c:v>
              </c:pt>
              <c:pt idx="4">
                <c:v>Algorithms</c:v>
              </c:pt>
              <c:pt idx="5">
                <c:v>MEAN/MERN</c:v>
              </c:pt>
            </c:strLit>
          </c:cat>
          <c:val>
            <c:numLit>
              <c:formatCode>General</c:formatCode>
              <c:ptCount val="6"/>
              <c:pt idx="0">
                <c:v>4</c:v>
              </c:pt>
              <c:pt idx="1">
                <c:v>3</c:v>
              </c:pt>
              <c:pt idx="2">
                <c:v>3.5</c:v>
              </c:pt>
              <c:pt idx="3">
                <c:v>3.5</c:v>
              </c:pt>
              <c:pt idx="4">
                <c:v>3.5</c:v>
              </c:pt>
              <c:pt idx="5">
                <c:v>2.5</c:v>
              </c:pt>
            </c:numLit>
          </c:val>
          <c:extLst>
            <c:ext xmlns:c16="http://schemas.microsoft.com/office/drawing/2014/chart" uri="{C3380CC4-5D6E-409C-BE32-E72D297353CC}">
              <c16:uniqueId val="{00000000-16E3-7245-AB80-A7CFC488017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73418567"/>
        <c:axId val="973425287"/>
        <c:axId val="0"/>
      </c:bar3DChart>
      <c:catAx>
        <c:axId val="973418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425287"/>
        <c:crosses val="autoZero"/>
        <c:auto val="1"/>
        <c:lblAlgn val="ctr"/>
        <c:lblOffset val="100"/>
        <c:noMultiLvlLbl val="0"/>
      </c:catAx>
      <c:valAx>
        <c:axId val="973425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418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Lst>
    <c:ext xmlns:c16="http://schemas.microsoft.com/office/drawing/2014/chart" uri="{02939B4E-F6B6-470C-819A-426941589420}">
      <c16:literalDataChart val="1"/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E6665531487247AF1A14A6C210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B5FE-C212-DC40-A779-B62AB2C38D4F}"/>
      </w:docPartPr>
      <w:docPartBody>
        <w:p w:rsidR="00E84645" w:rsidRDefault="000B5276">
          <w:pPr>
            <w:pStyle w:val="ABE6665531487247AF1A14A6C2100CA0"/>
          </w:pPr>
          <w:r>
            <w:t>Objective</w:t>
          </w:r>
        </w:p>
      </w:docPartBody>
    </w:docPart>
    <w:docPart>
      <w:docPartPr>
        <w:name w:val="5253E3492D23B945AAE7D530311D1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94C4-9420-D944-A225-BA12FBEEC88D}"/>
      </w:docPartPr>
      <w:docPartBody>
        <w:p w:rsidR="00E84645" w:rsidRDefault="000B5276">
          <w:pPr>
            <w:pStyle w:val="5253E3492D23B945AAE7D530311D1749"/>
          </w:pPr>
          <w:r>
            <w:t>Experience</w:t>
          </w:r>
        </w:p>
      </w:docPartBody>
    </w:docPart>
    <w:docPart>
      <w:docPartPr>
        <w:name w:val="831F40FFAFB18A4EBFFADD84E3187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158C-4CAC-F544-BE39-6BC05DADF993}"/>
      </w:docPartPr>
      <w:docPartBody>
        <w:p w:rsidR="00E84645" w:rsidRDefault="000B5276">
          <w:pPr>
            <w:pStyle w:val="831F40FFAFB18A4EBFFADD84E3187F2B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76"/>
    <w:rsid w:val="000B5276"/>
    <w:rsid w:val="005C4099"/>
    <w:rsid w:val="00E8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5B1D23A922E145A6FAE49BDD95A804">
    <w:name w:val="665B1D23A922E145A6FAE49BDD95A804"/>
  </w:style>
  <w:style w:type="paragraph" w:customStyle="1" w:styleId="655604A32ACF5345AA6B4A9427A92D4F">
    <w:name w:val="655604A32ACF5345AA6B4A9427A92D4F"/>
  </w:style>
  <w:style w:type="paragraph" w:customStyle="1" w:styleId="ABE6665531487247AF1A14A6C2100CA0">
    <w:name w:val="ABE6665531487247AF1A14A6C2100CA0"/>
  </w:style>
  <w:style w:type="paragraph" w:customStyle="1" w:styleId="9EB04DBD665A164CB4553738AA5046D6">
    <w:name w:val="9EB04DBD665A164CB4553738AA5046D6"/>
  </w:style>
  <w:style w:type="paragraph" w:customStyle="1" w:styleId="5253E3492D23B945AAE7D530311D1749">
    <w:name w:val="5253E3492D23B945AAE7D530311D1749"/>
  </w:style>
  <w:style w:type="paragraph" w:customStyle="1" w:styleId="6C2335642FD4224DA9D0DE1782B61CFD">
    <w:name w:val="6C2335642FD4224DA9D0DE1782B61CFD"/>
  </w:style>
  <w:style w:type="paragraph" w:customStyle="1" w:styleId="D23356281DED354B92FC2B6F046E3025">
    <w:name w:val="D23356281DED354B92FC2B6F046E3025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A5B047778E34184A929C7F7B123C1945">
    <w:name w:val="A5B047778E34184A929C7F7B123C1945"/>
  </w:style>
  <w:style w:type="paragraph" w:customStyle="1" w:styleId="B176698FF57F9248AAF43462CAEA8E35">
    <w:name w:val="B176698FF57F9248AAF43462CAEA8E35"/>
  </w:style>
  <w:style w:type="paragraph" w:customStyle="1" w:styleId="5A2C40DEC176064F9B7F40316D00BB3E">
    <w:name w:val="5A2C40DEC176064F9B7F40316D00BB3E"/>
  </w:style>
  <w:style w:type="paragraph" w:customStyle="1" w:styleId="831F40FFAFB18A4EBFFADD84E3187F2B">
    <w:name w:val="831F40FFAFB18A4EBFFADD84E3187F2B"/>
  </w:style>
  <w:style w:type="paragraph" w:customStyle="1" w:styleId="5626E818DFEB4C438EF395A6217DCCA1">
    <w:name w:val="5626E818DFEB4C438EF395A6217DCCA1"/>
  </w:style>
  <w:style w:type="paragraph" w:customStyle="1" w:styleId="75913F39654F4148A446897671E2B01A">
    <w:name w:val="75913F39654F4148A446897671E2B01A"/>
    <w:rsid w:val="000B5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D517A-9AC4-BA4B-B4C2-8557BF3CDA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%7bC1FB48D8-AC8B-4940-8AAA-750B8201A844%7dtf50002018.dotx</Template>
  <TotalTime>11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Tiwari</dc:creator>
  <cp:keywords/>
  <dc:description/>
  <cp:lastModifiedBy>Prashant Tiwari</cp:lastModifiedBy>
  <cp:revision>13</cp:revision>
  <dcterms:created xsi:type="dcterms:W3CDTF">2019-07-16T06:59:00Z</dcterms:created>
  <dcterms:modified xsi:type="dcterms:W3CDTF">2019-07-23T17:07:00Z</dcterms:modified>
</cp:coreProperties>
</file>